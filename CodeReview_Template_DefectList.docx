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C390" w14:textId="77777777" w:rsidR="00897BD2" w:rsidRPr="00A96068" w:rsidRDefault="00A96068" w:rsidP="00821E3F">
      <w:pPr>
        <w:pStyle w:val="Title"/>
        <w:rPr>
          <w:sz w:val="28"/>
        </w:rPr>
      </w:pPr>
      <w:bookmarkStart w:id="0" w:name="_GoBack"/>
      <w:bookmarkEnd w:id="0"/>
      <w:r w:rsidRPr="00A96068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 Review</w:t>
      </w:r>
      <w:r w:rsidRPr="00A96068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96068">
        <w:rPr>
          <w:sz w:val="28"/>
        </w:rPr>
        <w:t>Defect List</w:t>
      </w:r>
    </w:p>
    <w:p w14:paraId="340355DD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02F833EE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7F01C976" w14:textId="77777777" w:rsidR="00821E3F" w:rsidRDefault="00821E3F">
            <w:pPr>
              <w:pStyle w:val="TableHeader"/>
              <w:jc w:val="left"/>
            </w:pPr>
            <w:r>
              <w:t>Reviewer: _____________________________</w:t>
            </w:r>
          </w:p>
        </w:tc>
        <w:tc>
          <w:tcPr>
            <w:tcW w:w="4752" w:type="dxa"/>
            <w:gridSpan w:val="3"/>
          </w:tcPr>
          <w:p w14:paraId="029AAD54" w14:textId="77777777" w:rsidR="00821E3F" w:rsidRDefault="00821E3F">
            <w:pPr>
              <w:pStyle w:val="TableHeader"/>
              <w:jc w:val="left"/>
            </w:pPr>
            <w:r>
              <w:t>GH Repo: ________________________________</w:t>
            </w:r>
          </w:p>
        </w:tc>
      </w:tr>
      <w:tr w:rsidR="00821E3F" w14:paraId="6C8772B2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06ECDEB9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48291E97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FE2B930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2347F740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AE50AF9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A26423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17E75243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204B966E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ED6B562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5DF925A6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57CB7E6E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68C75447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41F92440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0DF079C7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5D7C888E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0D8F9172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4095D6C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4BE2EC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F14986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4286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BFE320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1D314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9B930E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CDAB8C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F5C4C8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2EFD90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66534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396995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384A7D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327E72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A85002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DEF715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5DB5E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BC4931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F4B9D3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2DC1CB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5146F7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D95D0F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B64506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26D770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C7B374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E0592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6C9EA6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B31B91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B8FD68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77E5D0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5C3087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627B47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C43E64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3E69EA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160D9C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5720FA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826B3A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FC775C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1FEE24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A3CCA5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92A423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53A378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6295BE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3D0A9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6FA060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0C6AF4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13E59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0DE3D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FE9C4A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A786EE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BB6CF8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F456E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A73E9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C194D7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1BED9C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1B57C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BE72D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943E63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CE4AD4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BD7F45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6C5003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EA57B8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D8072B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37DE7E8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C483B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A28536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8150B9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6A398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82EE20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9A2713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133C5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DA823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6599EE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73106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ED5A09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7DEE3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E285A0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4BD491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5FE1E4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0DD949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7F9A412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BC2E0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E1AD71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6BABBA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652586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CA9A7E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39B641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B5BCD7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BE5A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37A141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D61A70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861711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015D6C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0DDAA6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2DFBD1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C64EF6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740D4B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D2CBD2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7D3D2765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2E1D40EF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</w:t>
      </w:r>
      <w:proofErr w:type="spellStart"/>
      <w:r w:rsidRPr="004562C8">
        <w:rPr>
          <w:sz w:val="24"/>
        </w:rPr>
        <w:t>asap</w:t>
      </w:r>
      <w:proofErr w:type="spellEnd"/>
      <w:r w:rsidRPr="004562C8">
        <w:rPr>
          <w:sz w:val="24"/>
        </w:rPr>
        <w:t xml:space="preserve">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DB5EF" w14:textId="77777777" w:rsidR="00000000" w:rsidRDefault="00A96068">
      <w:r>
        <w:separator/>
      </w:r>
    </w:p>
  </w:endnote>
  <w:endnote w:type="continuationSeparator" w:id="0">
    <w:p w14:paraId="0972E0CF" w14:textId="77777777" w:rsidR="00000000" w:rsidRDefault="00A9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4F2D7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50FA6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D120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C79CA7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0D263" w14:textId="77777777" w:rsidR="00000000" w:rsidRDefault="00A96068">
      <w:r>
        <w:separator/>
      </w:r>
    </w:p>
  </w:footnote>
  <w:footnote w:type="continuationSeparator" w:id="0">
    <w:p w14:paraId="335449C7" w14:textId="77777777" w:rsidR="00000000" w:rsidRDefault="00A9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3074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60"/>
    <w:rsid w:val="00821E3F"/>
    <w:rsid w:val="00A9606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silver"/>
    </o:shapedefaults>
    <o:shapelayout v:ext="edit">
      <o:idmap v:ext="edit" data="1"/>
    </o:shapelayout>
  </w:shapeDefaults>
  <w:decimalSymbol w:val="."/>
  <w:listSeparator w:val=","/>
  <w14:docId w14:val="02835685"/>
  <w15:chartTrackingRefBased/>
  <w15:docId w15:val="{262BDED4-3488-4A64-8D95-C8A8B3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0</TotalTime>
  <Pages>1</Pages>
  <Words>72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Kevin</cp:lastModifiedBy>
  <cp:revision>2</cp:revision>
  <cp:lastPrinted>2000-11-16T19:52:00Z</cp:lastPrinted>
  <dcterms:created xsi:type="dcterms:W3CDTF">2018-04-09T17:42:00Z</dcterms:created>
  <dcterms:modified xsi:type="dcterms:W3CDTF">2018-04-09T17:42:00Z</dcterms:modified>
</cp:coreProperties>
</file>